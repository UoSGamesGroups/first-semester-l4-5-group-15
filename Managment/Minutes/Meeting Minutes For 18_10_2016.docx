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7264"/>
      </w:tblGrid>
      <w:tr w:rsidR="008D0612" w:rsidRPr="00663A78" w:rsidTr="00663A78">
        <w:tc>
          <w:tcPr>
            <w:tcW w:w="1384" w:type="dxa"/>
          </w:tcPr>
          <w:p w:rsidR="008D0612" w:rsidRPr="00663A78" w:rsidRDefault="008D0612" w:rsidP="00663A78">
            <w:pPr>
              <w:rPr>
                <w:lang w:val="en-GB"/>
              </w:rPr>
            </w:pPr>
            <w:r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98545B" w:rsidRDefault="0098545B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Callum Walsh 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</w:tc>
        <w:tc>
          <w:tcPr>
            <w:tcW w:w="7485" w:type="dxa"/>
          </w:tcPr>
          <w:p w:rsidR="00663A78" w:rsidRPr="0098545B" w:rsidRDefault="00140D3D" w:rsidP="00663A78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98545B">
              <w:rPr>
                <w:lang w:val="en-GB"/>
              </w:rPr>
              <w:t>/10/2016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P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</w:tc>
        <w:tc>
          <w:tcPr>
            <w:tcW w:w="7485" w:type="dxa"/>
          </w:tcPr>
          <w:p w:rsidR="00663A78" w:rsidRPr="00663A78" w:rsidRDefault="0098545B" w:rsidP="00663A78">
            <w:pPr>
              <w:rPr>
                <w:u w:val="single"/>
                <w:lang w:val="en-GB"/>
              </w:rPr>
            </w:pPr>
            <w:r w:rsidRPr="0098545B">
              <w:rPr>
                <w:color w:val="333333"/>
                <w:szCs w:val="24"/>
                <w:shd w:val="clear" w:color="auto" w:fill="FFFFFF"/>
              </w:rPr>
              <w:t>Macaulay Mills</w:t>
            </w:r>
            <w:r>
              <w:rPr>
                <w:lang w:val="en-GB"/>
              </w:rPr>
              <w:t>, Jake Seamen, Callum Walsh, Connor Wilby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DA6187" w:rsidRDefault="0098545B" w:rsidP="00663A78">
      <w:pPr>
        <w:rPr>
          <w:b/>
          <w:lang w:val="en-GB"/>
        </w:rPr>
      </w:pPr>
      <w:r>
        <w:rPr>
          <w:b/>
          <w:lang w:val="en-GB"/>
        </w:rPr>
        <w:t>Topics of the meeting:</w:t>
      </w:r>
    </w:p>
    <w:p w:rsidR="0098545B" w:rsidRDefault="0098545B" w:rsidP="00663A78">
      <w:pPr>
        <w:rPr>
          <w:b/>
          <w:lang w:val="en-GB"/>
        </w:rPr>
      </w:pPr>
    </w:p>
    <w:p w:rsidR="00446168" w:rsidRPr="00446168" w:rsidRDefault="0098545B" w:rsidP="00663A78">
      <w:pPr>
        <w:rPr>
          <w:lang w:val="en-GB"/>
        </w:rPr>
      </w:pPr>
      <w:r>
        <w:rPr>
          <w:lang w:val="en-GB"/>
        </w:rPr>
        <w:t>Today’s meeting</w:t>
      </w:r>
      <w:r w:rsidR="00446168">
        <w:rPr>
          <w:lang w:val="en-GB"/>
        </w:rPr>
        <w:t xml:space="preserve"> was rather short and quick</w:t>
      </w:r>
      <w:r w:rsidR="008D02C2">
        <w:rPr>
          <w:lang w:val="en-GB"/>
        </w:rPr>
        <w:t>,</w:t>
      </w:r>
      <w:r w:rsidR="00446168">
        <w:rPr>
          <w:lang w:val="en-GB"/>
        </w:rPr>
        <w:t xml:space="preserve"> </w:t>
      </w:r>
      <w:r w:rsidR="008D02C2">
        <w:rPr>
          <w:lang w:val="en-GB"/>
        </w:rPr>
        <w:t xml:space="preserve">like yesterday’s meeting but we achieved what to we needed to get done, which was to structuring the power point e.g. uploading concept art into the slides, filling some </w:t>
      </w:r>
      <w:r w:rsidR="00A867F3">
        <w:rPr>
          <w:lang w:val="en-GB"/>
        </w:rPr>
        <w:t xml:space="preserve">empty </w:t>
      </w:r>
      <w:bookmarkStart w:id="0" w:name="_GoBack"/>
      <w:bookmarkEnd w:id="0"/>
      <w:r w:rsidR="008D02C2">
        <w:rPr>
          <w:lang w:val="en-GB"/>
        </w:rPr>
        <w:t>slides and adding some extra information where it was needed. Afterwards we as gr</w:t>
      </w:r>
      <w:r w:rsidR="00140D3D">
        <w:rPr>
          <w:lang w:val="en-GB"/>
        </w:rPr>
        <w:t xml:space="preserve">oup organised to meet tomorrow an hour before we our presentation to practice and ready ourselves.  </w:t>
      </w:r>
    </w:p>
    <w:sectPr w:rsidR="00446168" w:rsidRPr="00446168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5B"/>
    <w:rsid w:val="000700FC"/>
    <w:rsid w:val="00140D3D"/>
    <w:rsid w:val="0027643E"/>
    <w:rsid w:val="004071D1"/>
    <w:rsid w:val="00446168"/>
    <w:rsid w:val="00663A78"/>
    <w:rsid w:val="008D02C2"/>
    <w:rsid w:val="008D0612"/>
    <w:rsid w:val="0098545B"/>
    <w:rsid w:val="00A867F3"/>
    <w:rsid w:val="00D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18878F"/>
  <w15:chartTrackingRefBased/>
  <w15:docId w15:val="{9700537F-5084-4338-95BB-920C0483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um's\Downloads\Minutes%20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 (2)</Template>
  <TotalTime>2</TotalTime>
  <Pages>1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Manager/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Callum's</dc:creator>
  <cp:keywords/>
  <dc:description/>
  <cp:lastModifiedBy>Callum's</cp:lastModifiedBy>
  <cp:revision>3</cp:revision>
  <dcterms:created xsi:type="dcterms:W3CDTF">2016-10-18T18:14:00Z</dcterms:created>
  <dcterms:modified xsi:type="dcterms:W3CDTF">2016-10-18T18:16:00Z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