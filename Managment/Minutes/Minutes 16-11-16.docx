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4"/>
        <w:gridCol w:w="7485"/>
      </w:tblGrid>
      <w:tr w:rsidR="008D0612" w:rsidRPr="00663A78" w:rsidTr="00663A78">
        <w:tc>
          <w:tcPr>
            <w:tcW w:w="1384" w:type="dxa"/>
          </w:tcPr>
          <w:p w:rsidR="008D0612" w:rsidRPr="00663A78" w:rsidRDefault="008D0612" w:rsidP="00663A78">
            <w:pPr>
              <w:rPr>
                <w:lang w:val="en-GB"/>
              </w:rPr>
            </w:pPr>
            <w:r>
              <w:rPr>
                <w:lang w:val="en-GB"/>
              </w:rPr>
              <w:t>Manager:</w:t>
            </w:r>
          </w:p>
        </w:tc>
        <w:tc>
          <w:tcPr>
            <w:tcW w:w="7485" w:type="dxa"/>
          </w:tcPr>
          <w:p w:rsidR="008D0612" w:rsidRPr="007259DE" w:rsidRDefault="007259DE" w:rsidP="00663A78">
            <w:pPr>
              <w:rPr>
                <w:lang w:val="en-GB"/>
              </w:rPr>
            </w:pPr>
            <w:r w:rsidRPr="007259DE">
              <w:rPr>
                <w:lang w:val="en-GB"/>
              </w:rPr>
              <w:t>Connor</w:t>
            </w:r>
          </w:p>
        </w:tc>
      </w:tr>
      <w:tr w:rsidR="00663A78" w:rsidRPr="00663A78" w:rsidTr="00663A78">
        <w:tc>
          <w:tcPr>
            <w:tcW w:w="1384" w:type="dxa"/>
          </w:tcPr>
          <w:p w:rsidR="00663A78" w:rsidRPr="00663A78" w:rsidRDefault="00663A78" w:rsidP="00663A78">
            <w:pPr>
              <w:rPr>
                <w:lang w:val="en-GB"/>
              </w:rPr>
            </w:pPr>
            <w:r w:rsidRPr="00663A78">
              <w:rPr>
                <w:lang w:val="en-GB"/>
              </w:rPr>
              <w:t>Date:</w:t>
            </w:r>
          </w:p>
        </w:tc>
        <w:tc>
          <w:tcPr>
            <w:tcW w:w="7485" w:type="dxa"/>
          </w:tcPr>
          <w:p w:rsidR="00663A78" w:rsidRPr="007259DE" w:rsidRDefault="007259DE" w:rsidP="00663A78">
            <w:pPr>
              <w:rPr>
                <w:lang w:val="en-GB"/>
              </w:rPr>
            </w:pPr>
            <w:r w:rsidRPr="007259DE">
              <w:rPr>
                <w:lang w:val="en-GB"/>
              </w:rPr>
              <w:t>16/11/2016</w:t>
            </w:r>
          </w:p>
        </w:tc>
      </w:tr>
      <w:tr w:rsidR="00663A78" w:rsidRPr="00663A78" w:rsidTr="007259DE">
        <w:trPr>
          <w:trHeight w:val="70"/>
        </w:trPr>
        <w:tc>
          <w:tcPr>
            <w:tcW w:w="1384" w:type="dxa"/>
          </w:tcPr>
          <w:p w:rsidR="00663A78" w:rsidRPr="00663A78" w:rsidRDefault="00663A78" w:rsidP="00663A78">
            <w:pPr>
              <w:rPr>
                <w:lang w:val="en-GB"/>
              </w:rPr>
            </w:pPr>
            <w:r w:rsidRPr="00663A78">
              <w:rPr>
                <w:lang w:val="en-GB"/>
              </w:rPr>
              <w:t>Attendees:</w:t>
            </w:r>
          </w:p>
        </w:tc>
        <w:tc>
          <w:tcPr>
            <w:tcW w:w="7485" w:type="dxa"/>
          </w:tcPr>
          <w:p w:rsidR="00663A78" w:rsidRPr="007259DE" w:rsidRDefault="007259DE" w:rsidP="00663A78">
            <w:pPr>
              <w:rPr>
                <w:lang w:val="en-GB"/>
              </w:rPr>
            </w:pPr>
            <w:r>
              <w:rPr>
                <w:lang w:val="en-GB"/>
              </w:rPr>
              <w:t>All attended</w:t>
            </w:r>
          </w:p>
        </w:tc>
      </w:tr>
    </w:tbl>
    <w:p w:rsidR="00663A78" w:rsidRDefault="00663A78" w:rsidP="00663A78">
      <w:pPr>
        <w:rPr>
          <w:lang w:val="en-GB"/>
        </w:rPr>
      </w:pPr>
    </w:p>
    <w:p w:rsidR="00DA6187" w:rsidRDefault="007259DE" w:rsidP="00663A78">
      <w:pPr>
        <w:rPr>
          <w:lang w:val="en-GB"/>
        </w:rPr>
      </w:pPr>
      <w:r>
        <w:rPr>
          <w:lang w:val="en-GB"/>
        </w:rPr>
        <w:t xml:space="preserve">After the presentation the team met and we discussed what else needed to be done to finish the game. </w:t>
      </w:r>
      <w:r w:rsidR="009F7A03">
        <w:rPr>
          <w:lang w:val="en-GB"/>
        </w:rPr>
        <w:t>It was a short meeting where tasks were assigned for the final game.</w:t>
      </w:r>
    </w:p>
    <w:sectPr w:rsidR="00DA6187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01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7259DE"/>
    <w:rsid w:val="00663A78"/>
    <w:rsid w:val="007259DE"/>
    <w:rsid w:val="008D0612"/>
    <w:rsid w:val="009F7A03"/>
    <w:rsid w:val="00DA6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99"/>
    <w:unhideWhenUsed/>
    <w:rsid w:val="00663A7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%20Work\Managing%20Games%20Production\first-semester-l4-5-group-15-master\Managment\Minute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Minutes template.dot</Template>
  <TotalTime>24</TotalTime>
  <Pages>1</Pages>
  <Words>34</Words>
  <Characters>197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CJace33@gmail.com</dc:creator>
  <cp:lastModifiedBy>CJace33@gmail.com</cp:lastModifiedBy>
  <cp:revision>1</cp:revision>
  <dcterms:created xsi:type="dcterms:W3CDTF">2016-11-17T23:14:00Z</dcterms:created>
  <dcterms:modified xsi:type="dcterms:W3CDTF">2016-11-17T23:38:00Z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