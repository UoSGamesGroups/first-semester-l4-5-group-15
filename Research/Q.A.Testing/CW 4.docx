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C6" w:rsidRPr="00202EAD" w:rsidRDefault="00E631F4" w:rsidP="00E631F4">
      <w:pPr>
        <w:jc w:val="center"/>
        <w:rPr>
          <w:b/>
          <w:u w:val="single"/>
        </w:rPr>
      </w:pPr>
      <w:r w:rsidRPr="00202EAD">
        <w:rPr>
          <w:b/>
          <w:u w:val="single"/>
        </w:rPr>
        <w:t xml:space="preserve">Q.A Playtesting </w:t>
      </w:r>
      <w:r w:rsidR="00202EAD" w:rsidRPr="00202EAD">
        <w:rPr>
          <w:b/>
          <w:u w:val="single"/>
        </w:rPr>
        <w:t>sheet.</w:t>
      </w:r>
    </w:p>
    <w:p w:rsidR="00E631F4" w:rsidRDefault="00E631F4"/>
    <w:p w:rsidR="00B00009" w:rsidRDefault="000B60C6">
      <w:r>
        <w:t>Name:</w:t>
      </w:r>
      <w:r w:rsidR="0015680F">
        <w:t xml:space="preserve"> Joseph Barber</w:t>
      </w:r>
    </w:p>
    <w:p w:rsidR="000B60C6" w:rsidRDefault="000B60C6">
      <w:r>
        <w:t>Age:</w:t>
      </w:r>
      <w:r w:rsidR="0015680F">
        <w:t xml:space="preserve"> 19</w:t>
      </w:r>
    </w:p>
    <w:p w:rsidR="000B60C6" w:rsidRDefault="000B60C6">
      <w:r>
        <w:t>Date:</w:t>
      </w:r>
      <w:r w:rsidR="0015680F">
        <w:t xml:space="preserve"> 05/12/2016</w:t>
      </w:r>
    </w:p>
    <w:p w:rsidR="000B60C6" w:rsidRDefault="000B60C6"/>
    <w:p w:rsidR="001E4C46" w:rsidRDefault="00570A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4922520</wp:posOffset>
                </wp:positionV>
                <wp:extent cx="6896100" cy="1866900"/>
                <wp:effectExtent l="13335" t="12700" r="5715" b="63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15680F" w:rsidP="001E4C46">
                            <w:r>
                              <w:t xml:space="preserve">See above.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0.7pt;margin-top:387.6pt;width:543pt;height:1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">
                <v:textbox>
                  <w:txbxContent>
                    <w:p w:rsidR="001E4C46" w:rsidRDefault="0015680F" w:rsidP="001E4C46">
                      <w:r>
                        <w:t xml:space="preserve">See above.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3623310</wp:posOffset>
                </wp:positionV>
                <wp:extent cx="4754245" cy="1299210"/>
                <wp:effectExtent l="10160" t="8890" r="7620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F7" w:rsidRDefault="002770F7" w:rsidP="002770F7">
                            <w:r>
                              <w:t xml:space="preserve">What were your thoughts about the mechanics? 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Were they easy </w:t>
                            </w:r>
                            <w:proofErr w:type="spellStart"/>
                            <w:r>
                              <w:t>t</w:t>
                            </w:r>
                            <w:r w:rsidR="00024BF4">
                              <w:t>o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understand? 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Were they hard </w:t>
                            </w:r>
                            <w:proofErr w:type="spellStart"/>
                            <w:r>
                              <w:t>t</w:t>
                            </w:r>
                            <w:r w:rsidR="00024BF4">
                              <w:t>o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understand</w:t>
                            </w:r>
                            <w:r w:rsidR="002770F7">
                              <w:t xml:space="preserve">? </w:t>
                            </w:r>
                          </w:p>
                          <w:p w:rsidR="002770F7" w:rsidRDefault="000E7822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Were</w:t>
                            </w:r>
                            <w:r w:rsidR="004227FF">
                              <w:t xml:space="preserve"> the mechanics </w:t>
                            </w:r>
                            <w:r w:rsidR="002770F7">
                              <w:t>clear? Did y</w:t>
                            </w:r>
                            <w:r w:rsidR="004227FF">
                              <w:t xml:space="preserve">ou understand what was required </w:t>
                            </w:r>
                            <w:r w:rsidR="002770F7">
                              <w:t>?</w:t>
                            </w:r>
                          </w:p>
                          <w:p w:rsidR="002770F7" w:rsidRDefault="002770F7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coul</w:t>
                            </w:r>
                            <w:r w:rsidR="001E4C46">
                              <w:t>d be improved about the mechanics</w:t>
                            </w:r>
                            <w:r>
                              <w:t xml:space="preserve">? </w:t>
                            </w:r>
                          </w:p>
                          <w:p w:rsidR="002770F7" w:rsidRDefault="002770F7" w:rsidP="002770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3.95pt;margin-top:285.3pt;width:374.35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" strokecolor="white [3212]">
                <v:textbox>
                  <w:txbxContent>
                    <w:p w:rsidR="002770F7" w:rsidRDefault="002770F7" w:rsidP="002770F7">
                      <w:r>
                        <w:t xml:space="preserve">What were your thoughts about the mechanics? 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Were they easy </w:t>
                      </w:r>
                      <w:proofErr w:type="spellStart"/>
                      <w:r>
                        <w:t>t</w:t>
                      </w:r>
                      <w:r w:rsidR="00024BF4">
                        <w:t>o</w:t>
                      </w:r>
                      <w:r>
                        <w:t>o</w:t>
                      </w:r>
                      <w:proofErr w:type="spellEnd"/>
                      <w:r>
                        <w:t xml:space="preserve"> understand? 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Were they hard </w:t>
                      </w:r>
                      <w:proofErr w:type="spellStart"/>
                      <w:r>
                        <w:t>t</w:t>
                      </w:r>
                      <w:r w:rsidR="00024BF4">
                        <w:t>o</w:t>
                      </w:r>
                      <w:r>
                        <w:t>o</w:t>
                      </w:r>
                      <w:proofErr w:type="spellEnd"/>
                      <w:r>
                        <w:t xml:space="preserve"> understand</w:t>
                      </w:r>
                      <w:r w:rsidR="002770F7">
                        <w:t xml:space="preserve">? </w:t>
                      </w:r>
                    </w:p>
                    <w:p w:rsidR="002770F7" w:rsidRDefault="000E7822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Were</w:t>
                      </w:r>
                      <w:r w:rsidR="004227FF">
                        <w:t xml:space="preserve"> the mechanics </w:t>
                      </w:r>
                      <w:r w:rsidR="002770F7">
                        <w:t>clear? Did y</w:t>
                      </w:r>
                      <w:r w:rsidR="004227FF">
                        <w:t xml:space="preserve">ou understand what was required </w:t>
                      </w:r>
                      <w:r w:rsidR="002770F7">
                        <w:t>?</w:t>
                      </w:r>
                    </w:p>
                    <w:p w:rsidR="002770F7" w:rsidRDefault="002770F7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coul</w:t>
                      </w:r>
                      <w:r w:rsidR="001E4C46">
                        <w:t>d be improved about the mechanics</w:t>
                      </w:r>
                      <w:r>
                        <w:t xml:space="preserve">? </w:t>
                      </w:r>
                    </w:p>
                    <w:p w:rsidR="002770F7" w:rsidRDefault="002770F7" w:rsidP="002770F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194310</wp:posOffset>
                </wp:positionV>
                <wp:extent cx="4754245" cy="1299210"/>
                <wp:effectExtent l="13335" t="8890" r="1397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173" w:rsidRDefault="00722CD7" w:rsidP="003D4173">
                            <w:r>
                              <w:t xml:space="preserve">What were your thoughts about the gameplay? </w:t>
                            </w:r>
                          </w:p>
                          <w:p w:rsidR="003D4173" w:rsidRDefault="003D4173" w:rsidP="003D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easy? </w:t>
                            </w:r>
                          </w:p>
                          <w:p w:rsidR="003D4173" w:rsidRDefault="003D4173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hard? 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objective clear? Did you understand what you had to do?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could be improved about the gameplay? </w:t>
                            </w:r>
                          </w:p>
                          <w:p w:rsidR="00722CD7" w:rsidRDefault="00722C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50.7pt;margin-top:15.3pt;width:374.35pt;height:10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" strokecolor="white [3212]">
                <v:textbox>
                  <w:txbxContent>
                    <w:p w:rsidR="003D4173" w:rsidRDefault="00722CD7" w:rsidP="003D4173">
                      <w:r>
                        <w:t xml:space="preserve">What were your thoughts about the gameplay? </w:t>
                      </w:r>
                    </w:p>
                    <w:p w:rsidR="003D4173" w:rsidRDefault="003D4173" w:rsidP="003D41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easy? </w:t>
                      </w:r>
                    </w:p>
                    <w:p w:rsidR="003D4173" w:rsidRDefault="003D4173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hard? 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objective clear? Did you understand what you had to do?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could be improved about the gameplay? </w:t>
                      </w:r>
                    </w:p>
                    <w:p w:rsidR="00722CD7" w:rsidRDefault="00722CD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1584960</wp:posOffset>
                </wp:positionV>
                <wp:extent cx="6896100" cy="1866900"/>
                <wp:effectExtent l="10160" t="8890" r="8890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80F" w:rsidRDefault="0015680F" w:rsidP="001568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Game was not difficult, easy to understand mechanic, progressively more icons are introduced. </w:t>
                            </w:r>
                          </w:p>
                          <w:p w:rsidR="0015680F" w:rsidRDefault="0015680F" w:rsidP="001568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see matching icons, I match icons. Quite simple.</w:t>
                            </w:r>
                          </w:p>
                          <w:p w:rsidR="0015680F" w:rsidRDefault="0015680F" w:rsidP="001568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It is currently very tedious, </w:t>
                            </w:r>
                            <w:r>
                              <w:t>It was ok for the first 3-4 loops however after that you could consider adding additional mechanics or challenges to the game.</w:t>
                            </w:r>
                          </w:p>
                          <w:p w:rsidR="0015680F" w:rsidRDefault="0015680F" w:rsidP="001568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Also, you should keep the email popups open until I click to close them</w:t>
                            </w:r>
                          </w:p>
                          <w:p w:rsidR="0015680F" w:rsidRDefault="0015680F" w:rsidP="001568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53.95pt;margin-top:124.8pt;width:543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">
                <v:textbox>
                  <w:txbxContent>
                    <w:p w:rsidR="0015680F" w:rsidRDefault="0015680F" w:rsidP="001568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Game was not difficult, easy to understand mechanic, progressively more icons are introduced. </w:t>
                      </w:r>
                    </w:p>
                    <w:p w:rsidR="0015680F" w:rsidRDefault="0015680F" w:rsidP="001568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 see matching icons, I match icons. Quite simple.</w:t>
                      </w:r>
                    </w:p>
                    <w:p w:rsidR="0015680F" w:rsidRDefault="0015680F" w:rsidP="001568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It is currently very tedious, </w:t>
                      </w:r>
                      <w:r>
                        <w:t>It was ok for the first 3-4 loops however after that you could consider adding additional mechanics or challenges to the game.</w:t>
                      </w:r>
                    </w:p>
                    <w:p w:rsidR="0015680F" w:rsidRDefault="0015680F" w:rsidP="0015680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Also, you should keep the email popups open until I click to close them</w:t>
                      </w:r>
                    </w:p>
                    <w:p w:rsidR="0015680F" w:rsidRDefault="0015680F" w:rsidP="0015680F"/>
                  </w:txbxContent>
                </v:textbox>
              </v:shape>
            </w:pict>
          </mc:Fallback>
        </mc:AlternateContent>
      </w:r>
    </w:p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Default="001E4C46" w:rsidP="001E4C46"/>
    <w:p w:rsidR="001E4C46" w:rsidRDefault="00570AAA" w:rsidP="001E4C46">
      <w:pPr>
        <w:jc w:val="center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255270</wp:posOffset>
                </wp:positionV>
                <wp:extent cx="6896100" cy="1866900"/>
                <wp:effectExtent l="10795" t="7620" r="8255" b="1143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80F" w:rsidRDefault="0015680F" w:rsidP="00E631F4">
                            <w:r>
                              <w:t xml:space="preserve">Interested in how the story would continue, </w:t>
                            </w:r>
                          </w:p>
                          <w:p w:rsidR="0015680F" w:rsidRDefault="0015680F" w:rsidP="00E631F4">
                            <w:r>
                              <w:t xml:space="preserve">Interest in mechanics reduced as it got more </w:t>
                            </w:r>
                            <w:r>
                              <w:t>repetitive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46.4pt;margin-top:20.1pt;width:543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">
                <v:textbox>
                  <w:txbxContent>
                    <w:p w:rsidR="0015680F" w:rsidRDefault="0015680F" w:rsidP="00E631F4">
                      <w:r>
                        <w:t xml:space="preserve">Interested in how the story would continue, </w:t>
                      </w:r>
                    </w:p>
                    <w:p w:rsidR="0015680F" w:rsidRDefault="0015680F" w:rsidP="00E631F4">
                      <w:r>
                        <w:t xml:space="preserve">Interest in mechanics reduced as it got more </w:t>
                      </w:r>
                      <w:r>
                        <w:t>repetitive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-19050</wp:posOffset>
                </wp:positionV>
                <wp:extent cx="4754245" cy="327660"/>
                <wp:effectExtent l="10795" t="9525" r="6985" b="571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F00918" w:rsidP="001E4C46">
                            <w:r>
                              <w:t>How do you feel when playing the game</w:t>
                            </w:r>
                            <w:r w:rsidR="001E4C46">
                              <w:t xml:space="preserve">? </w:t>
                            </w:r>
                          </w:p>
                          <w:p w:rsidR="001E4C46" w:rsidRDefault="001E4C46" w:rsidP="001E4C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46.4pt;margin-top:-1.5pt;width:374.3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" strokecolor="white [3212]">
                <v:textbox>
                  <w:txbxContent>
                    <w:p w:rsidR="001E4C46" w:rsidRDefault="00F00918" w:rsidP="001E4C46">
                      <w:r>
                        <w:t>How do you feel when playing the game</w:t>
                      </w:r>
                      <w:r w:rsidR="001E4C46">
                        <w:t xml:space="preserve">? </w:t>
                      </w:r>
                    </w:p>
                    <w:p w:rsidR="001E4C46" w:rsidRDefault="001E4C46" w:rsidP="001E4C46"/>
                  </w:txbxContent>
                </v:textbox>
              </v:shape>
            </w:pict>
          </mc:Fallback>
        </mc:AlternateContent>
      </w:r>
    </w:p>
    <w:p w:rsidR="00E631F4" w:rsidRPr="00E631F4" w:rsidRDefault="00E631F4" w:rsidP="00E631F4"/>
    <w:p w:rsidR="00E631F4" w:rsidRPr="00E631F4" w:rsidRDefault="00E631F4" w:rsidP="00E631F4"/>
    <w:p w:rsidR="00E631F4" w:rsidRDefault="00E631F4" w:rsidP="00E631F4"/>
    <w:p w:rsidR="000B60C6" w:rsidRPr="00E631F4" w:rsidRDefault="000B60C6" w:rsidP="00E631F4">
      <w:pPr>
        <w:jc w:val="center"/>
      </w:pPr>
    </w:p>
    <w:sectPr w:rsidR="000B60C6" w:rsidRPr="00E631F4" w:rsidSect="00B000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4B4" w:rsidRDefault="004234B4" w:rsidP="000B60C6">
      <w:pPr>
        <w:spacing w:after="0" w:line="240" w:lineRule="auto"/>
      </w:pPr>
      <w:r>
        <w:separator/>
      </w:r>
    </w:p>
  </w:endnote>
  <w:endnote w:type="continuationSeparator" w:id="0">
    <w:p w:rsidR="004234B4" w:rsidRDefault="004234B4" w:rsidP="000B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4B4" w:rsidRDefault="004234B4" w:rsidP="000B60C6">
      <w:pPr>
        <w:spacing w:after="0" w:line="240" w:lineRule="auto"/>
      </w:pPr>
      <w:r>
        <w:separator/>
      </w:r>
    </w:p>
  </w:footnote>
  <w:footnote w:type="continuationSeparator" w:id="0">
    <w:p w:rsidR="004234B4" w:rsidRDefault="004234B4" w:rsidP="000B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0C6" w:rsidRDefault="000B60C6">
    <w:pPr>
      <w:pStyle w:val="Header"/>
    </w:pPr>
    <w:r>
      <w:t xml:space="preserve">Level 4/5 Group 15: Q.A Test sheet.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635"/>
    <w:multiLevelType w:val="hybridMultilevel"/>
    <w:tmpl w:val="F25C5AE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698A16D0"/>
    <w:multiLevelType w:val="hybridMultilevel"/>
    <w:tmpl w:val="92AC3D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0F"/>
    <w:rsid w:val="00024BF4"/>
    <w:rsid w:val="000B60C6"/>
    <w:rsid w:val="000E7822"/>
    <w:rsid w:val="0015680F"/>
    <w:rsid w:val="001E4C46"/>
    <w:rsid w:val="00202EAD"/>
    <w:rsid w:val="00220C75"/>
    <w:rsid w:val="002770F7"/>
    <w:rsid w:val="003D4173"/>
    <w:rsid w:val="00416252"/>
    <w:rsid w:val="004227FF"/>
    <w:rsid w:val="004234B4"/>
    <w:rsid w:val="00570AAA"/>
    <w:rsid w:val="006D718F"/>
    <w:rsid w:val="00722CD7"/>
    <w:rsid w:val="00740CDB"/>
    <w:rsid w:val="007561DE"/>
    <w:rsid w:val="00904DFC"/>
    <w:rsid w:val="00A346DE"/>
    <w:rsid w:val="00B00009"/>
    <w:rsid w:val="00E631F4"/>
    <w:rsid w:val="00F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E95C"/>
  <w15:docId w15:val="{8024C667-B05D-4ABD-BE09-3985A53E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C6"/>
  </w:style>
  <w:style w:type="paragraph" w:styleId="Footer">
    <w:name w:val="footer"/>
    <w:basedOn w:val="Normal"/>
    <w:link w:val="Foot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C6"/>
  </w:style>
  <w:style w:type="paragraph" w:styleId="BalloonText">
    <w:name w:val="Balloon Text"/>
    <w:basedOn w:val="Normal"/>
    <w:link w:val="BalloonTextChar"/>
    <w:uiPriority w:val="99"/>
    <w:semiHidden/>
    <w:unhideWhenUsed/>
    <w:rsid w:val="000B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Group%2015\first-semester-l4-5-group-15\Research\Q.A.Testing\Q.A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Q.A Testing.dotx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</cp:revision>
  <dcterms:created xsi:type="dcterms:W3CDTF">2016-12-05T10:36:00Z</dcterms:created>
  <dcterms:modified xsi:type="dcterms:W3CDTF">2016-12-05T10:36:00Z</dcterms:modified>
</cp:coreProperties>
</file>