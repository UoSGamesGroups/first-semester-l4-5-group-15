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C6" w:rsidRPr="00202EAD" w:rsidRDefault="00E631F4" w:rsidP="00E631F4">
      <w:pPr>
        <w:jc w:val="center"/>
        <w:rPr>
          <w:b/>
          <w:u w:val="single"/>
        </w:rPr>
      </w:pPr>
      <w:r w:rsidRPr="00202EAD">
        <w:rPr>
          <w:b/>
          <w:u w:val="single"/>
        </w:rPr>
        <w:t xml:space="preserve">Q.A Playtesting </w:t>
      </w:r>
      <w:r w:rsidR="00202EAD" w:rsidRPr="00202EAD">
        <w:rPr>
          <w:b/>
          <w:u w:val="single"/>
        </w:rPr>
        <w:t>sheet.</w:t>
      </w:r>
    </w:p>
    <w:p w:rsidR="00E631F4" w:rsidRDefault="00E631F4"/>
    <w:p w:rsidR="00B00009" w:rsidRDefault="000B60C6">
      <w:r>
        <w:t>Name:</w:t>
      </w:r>
      <w:r w:rsidR="007439B1">
        <w:t xml:space="preserve"> me</w:t>
      </w:r>
    </w:p>
    <w:p w:rsidR="000B60C6" w:rsidRDefault="000B60C6">
      <w:r>
        <w:t>Age:</w:t>
      </w:r>
    </w:p>
    <w:p w:rsidR="000B60C6" w:rsidRDefault="000B60C6">
      <w:r>
        <w:t>Date:</w:t>
      </w:r>
    </w:p>
    <w:p w:rsidR="000B60C6" w:rsidRDefault="000B60C6"/>
    <w:p w:rsidR="001E4C46" w:rsidRDefault="00570A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4922520</wp:posOffset>
                </wp:positionV>
                <wp:extent cx="6896100" cy="1866900"/>
                <wp:effectExtent l="13335" t="12700" r="5715" b="63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7439B1" w:rsidP="001E4C46">
                            <w:r>
                              <w:t>I believe it would help to give a hint that emails need to be filed in their folders.</w:t>
                            </w:r>
                          </w:p>
                          <w:p w:rsidR="007439B1" w:rsidRDefault="007439B1" w:rsidP="001E4C46">
                            <w:r>
                              <w:t>It would be more challenging to have a timer to play against.</w:t>
                            </w:r>
                          </w:p>
                          <w:p w:rsidR="007439B1" w:rsidRDefault="007439B1" w:rsidP="001E4C46">
                            <w:r>
                              <w:t>It would help to be able to simply click on files so they disappear rather than dragging.</w:t>
                            </w:r>
                          </w:p>
                          <w:p w:rsidR="007439B1" w:rsidRDefault="007439B1" w:rsidP="001E4C46">
                            <w:r>
                              <w:t>It would be nice to have some sound effects.</w:t>
                            </w:r>
                          </w:p>
                          <w:p w:rsidR="007439B1" w:rsidRDefault="007439B1" w:rsidP="001E4C46">
                            <w:r>
                              <w:t xml:space="preserve">It was not easy to understand at the </w:t>
                            </w:r>
                            <w:proofErr w:type="spellStart"/>
                            <w:r>
                              <w:t>beggining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0.7pt;margin-top:387.6pt;width:543pt;height:1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">
                <v:textbox>
                  <w:txbxContent>
                    <w:p w:rsidR="001E4C46" w:rsidRDefault="007439B1" w:rsidP="001E4C46">
                      <w:r>
                        <w:t>I believe it would help to give a hint that emails need to be filed in their folders.</w:t>
                      </w:r>
                    </w:p>
                    <w:p w:rsidR="007439B1" w:rsidRDefault="007439B1" w:rsidP="001E4C46">
                      <w:r>
                        <w:t>It would be more challenging to have a timer to play against.</w:t>
                      </w:r>
                    </w:p>
                    <w:p w:rsidR="007439B1" w:rsidRDefault="007439B1" w:rsidP="001E4C46">
                      <w:r>
                        <w:t>It would help to be able to simply click on files so they disappear rather than dragging.</w:t>
                      </w:r>
                    </w:p>
                    <w:p w:rsidR="007439B1" w:rsidRDefault="007439B1" w:rsidP="001E4C46">
                      <w:r>
                        <w:t>It would be nice to have some sound effects.</w:t>
                      </w:r>
                    </w:p>
                    <w:p w:rsidR="007439B1" w:rsidRDefault="007439B1" w:rsidP="001E4C46">
                      <w:r>
                        <w:t xml:space="preserve">It was not easy to understand at the </w:t>
                      </w:r>
                      <w:proofErr w:type="spellStart"/>
                      <w:r>
                        <w:t>beggining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3623310</wp:posOffset>
                </wp:positionV>
                <wp:extent cx="4754245" cy="1299210"/>
                <wp:effectExtent l="10160" t="8890" r="7620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F7" w:rsidRDefault="002770F7" w:rsidP="002770F7">
                            <w:r>
                              <w:t xml:space="preserve">What were your thoughts about the mechanics? 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Were they easy t</w:t>
                            </w:r>
                            <w:r w:rsidR="00024BF4">
                              <w:t>o</w:t>
                            </w:r>
                            <w:r>
                              <w:t xml:space="preserve"> understand? 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Were they hard t</w:t>
                            </w:r>
                            <w:r w:rsidR="00024BF4">
                              <w:t>o</w:t>
                            </w:r>
                            <w:r w:rsidR="007439B1">
                              <w:t xml:space="preserve"> </w:t>
                            </w:r>
                            <w:r>
                              <w:t>understand</w:t>
                            </w:r>
                            <w:r w:rsidR="002770F7">
                              <w:t xml:space="preserve">? </w:t>
                            </w:r>
                          </w:p>
                          <w:p w:rsidR="002770F7" w:rsidRDefault="000E7822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Were</w:t>
                            </w:r>
                            <w:r w:rsidR="004227FF">
                              <w:t xml:space="preserve"> the mechanics </w:t>
                            </w:r>
                            <w:r w:rsidR="002770F7">
                              <w:t>clear? Did y</w:t>
                            </w:r>
                            <w:r w:rsidR="004227FF">
                              <w:t xml:space="preserve">ou understand what was </w:t>
                            </w:r>
                            <w:r w:rsidR="004227FF">
                              <w:t xml:space="preserve">required </w:t>
                            </w:r>
                            <w:r w:rsidR="002770F7">
                              <w:t>?</w:t>
                            </w:r>
                          </w:p>
                          <w:p w:rsidR="002770F7" w:rsidRDefault="002770F7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coul</w:t>
                            </w:r>
                            <w:r w:rsidR="001E4C46">
                              <w:t>d be improved about the mechanics</w:t>
                            </w:r>
                            <w:r>
                              <w:t xml:space="preserve">? </w:t>
                            </w:r>
                          </w:p>
                          <w:p w:rsidR="002770F7" w:rsidRDefault="002770F7" w:rsidP="002770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3.95pt;margin-top:285.3pt;width:374.35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" strokecolor="white [3212]">
                <v:textbox>
                  <w:txbxContent>
                    <w:p w:rsidR="002770F7" w:rsidRDefault="002770F7" w:rsidP="002770F7">
                      <w:r>
                        <w:t xml:space="preserve">What were your thoughts about the mechanics? 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Were they easy t</w:t>
                      </w:r>
                      <w:r w:rsidR="00024BF4">
                        <w:t>o</w:t>
                      </w:r>
                      <w:r>
                        <w:t xml:space="preserve"> understand? 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Were they hard t</w:t>
                      </w:r>
                      <w:r w:rsidR="00024BF4">
                        <w:t>o</w:t>
                      </w:r>
                      <w:r w:rsidR="007439B1">
                        <w:t xml:space="preserve"> </w:t>
                      </w:r>
                      <w:r>
                        <w:t>understand</w:t>
                      </w:r>
                      <w:r w:rsidR="002770F7">
                        <w:t xml:space="preserve">? </w:t>
                      </w:r>
                    </w:p>
                    <w:p w:rsidR="002770F7" w:rsidRDefault="000E7822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Were</w:t>
                      </w:r>
                      <w:r w:rsidR="004227FF">
                        <w:t xml:space="preserve"> the mechanics </w:t>
                      </w:r>
                      <w:r w:rsidR="002770F7">
                        <w:t>clear? Did y</w:t>
                      </w:r>
                      <w:r w:rsidR="004227FF">
                        <w:t xml:space="preserve">ou understand what was </w:t>
                      </w:r>
                      <w:r w:rsidR="004227FF">
                        <w:t xml:space="preserve">required </w:t>
                      </w:r>
                      <w:r w:rsidR="002770F7">
                        <w:t>?</w:t>
                      </w:r>
                    </w:p>
                    <w:p w:rsidR="002770F7" w:rsidRDefault="002770F7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coul</w:t>
                      </w:r>
                      <w:r w:rsidR="001E4C46">
                        <w:t>d be improved about the mechanics</w:t>
                      </w:r>
                      <w:r>
                        <w:t xml:space="preserve">? </w:t>
                      </w:r>
                    </w:p>
                    <w:p w:rsidR="002770F7" w:rsidRDefault="002770F7" w:rsidP="002770F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194310</wp:posOffset>
                </wp:positionV>
                <wp:extent cx="4754245" cy="1299210"/>
                <wp:effectExtent l="13335" t="8890" r="1397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173" w:rsidRDefault="00722CD7" w:rsidP="003D4173">
                            <w:r>
                              <w:t xml:space="preserve">What were your thoughts about the gameplay? </w:t>
                            </w:r>
                          </w:p>
                          <w:p w:rsidR="003D4173" w:rsidRDefault="003D4173" w:rsidP="003D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easy? </w:t>
                            </w:r>
                          </w:p>
                          <w:p w:rsidR="003D4173" w:rsidRDefault="003D4173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hard? 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objective clear? Did you understand what you had to do?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could be improved about the gameplay? </w:t>
                            </w:r>
                          </w:p>
                          <w:p w:rsidR="00722CD7" w:rsidRDefault="00722C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50.7pt;margin-top:15.3pt;width:374.35pt;height:10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" strokecolor="white [3212]">
                <v:textbox>
                  <w:txbxContent>
                    <w:p w:rsidR="003D4173" w:rsidRDefault="00722CD7" w:rsidP="003D4173">
                      <w:r>
                        <w:t xml:space="preserve">What were your thoughts about the gameplay? </w:t>
                      </w:r>
                    </w:p>
                    <w:p w:rsidR="003D4173" w:rsidRDefault="003D4173" w:rsidP="003D41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easy? </w:t>
                      </w:r>
                    </w:p>
                    <w:p w:rsidR="003D4173" w:rsidRDefault="003D4173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hard? 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objective clear? Did you understand what you had to do?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could be improved about the gameplay? </w:t>
                      </w:r>
                    </w:p>
                    <w:p w:rsidR="00722CD7" w:rsidRDefault="00722CD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1584960</wp:posOffset>
                </wp:positionV>
                <wp:extent cx="6896100" cy="1866900"/>
                <wp:effectExtent l="10160" t="8890" r="8890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C6" w:rsidRDefault="007439B1">
                            <w:r>
                              <w:t xml:space="preserve">Please read </w:t>
                            </w:r>
                            <w:r>
                              <w:t>below.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53.95pt;margin-top:124.8pt;width:543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">
                <v:textbox>
                  <w:txbxContent>
                    <w:p w:rsidR="000B60C6" w:rsidRDefault="007439B1">
                      <w:r>
                        <w:t xml:space="preserve">Please read </w:t>
                      </w:r>
                      <w:r>
                        <w:t>below.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Default="001E4C46" w:rsidP="001E4C46"/>
    <w:p w:rsidR="001E4C46" w:rsidRDefault="00570AAA" w:rsidP="001E4C46">
      <w:pPr>
        <w:jc w:val="center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255270</wp:posOffset>
                </wp:positionV>
                <wp:extent cx="6896100" cy="1866900"/>
                <wp:effectExtent l="10795" t="7620" r="8255" b="1143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1F4" w:rsidRDefault="007439B1" w:rsidP="00E631F4">
                            <w:r>
                              <w:t>The game felt challenging once I started playing it but it was disappointing to know I didn’t win anything or could not compare my score with previous players.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46.4pt;margin-top:20.1pt;width:543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">
                <v:textbox>
                  <w:txbxContent>
                    <w:p w:rsidR="00E631F4" w:rsidRDefault="007439B1" w:rsidP="00E631F4">
                      <w:r>
                        <w:t>The game felt challenging once I started playing it but it was disappointing to know I didn’t win anything or could not compare my score with previous players.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-19050</wp:posOffset>
                </wp:positionV>
                <wp:extent cx="4754245" cy="327660"/>
                <wp:effectExtent l="10795" t="9525" r="6985" b="571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F00918" w:rsidP="001E4C46">
                            <w:r>
                              <w:t>How do you feel when playing the game</w:t>
                            </w:r>
                            <w:r w:rsidR="001E4C46">
                              <w:t xml:space="preserve">? </w:t>
                            </w:r>
                          </w:p>
                          <w:p w:rsidR="001E4C46" w:rsidRDefault="001E4C46" w:rsidP="001E4C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46.4pt;margin-top:-1.5pt;width:374.3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" strokecolor="white [3212]">
                <v:textbox>
                  <w:txbxContent>
                    <w:p w:rsidR="001E4C46" w:rsidRDefault="00F00918" w:rsidP="001E4C46">
                      <w:r>
                        <w:t>How do you feel when playing the game</w:t>
                      </w:r>
                      <w:r w:rsidR="001E4C46">
                        <w:t xml:space="preserve">? </w:t>
                      </w:r>
                    </w:p>
                    <w:p w:rsidR="001E4C46" w:rsidRDefault="001E4C46" w:rsidP="001E4C46"/>
                  </w:txbxContent>
                </v:textbox>
              </v:shape>
            </w:pict>
          </mc:Fallback>
        </mc:AlternateContent>
      </w:r>
    </w:p>
    <w:p w:rsidR="00E631F4" w:rsidRPr="00E631F4" w:rsidRDefault="00E631F4" w:rsidP="00E631F4"/>
    <w:p w:rsidR="00E631F4" w:rsidRPr="00E631F4" w:rsidRDefault="00E631F4" w:rsidP="00E631F4"/>
    <w:p w:rsidR="00E631F4" w:rsidRDefault="00E631F4" w:rsidP="00E631F4"/>
    <w:p w:rsidR="000B60C6" w:rsidRPr="00E631F4" w:rsidRDefault="000B60C6" w:rsidP="00E631F4">
      <w:pPr>
        <w:jc w:val="center"/>
      </w:pPr>
    </w:p>
    <w:sectPr w:rsidR="000B60C6" w:rsidRPr="00E631F4" w:rsidSect="00B000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42" w:rsidRDefault="009D7242" w:rsidP="000B60C6">
      <w:pPr>
        <w:spacing w:after="0" w:line="240" w:lineRule="auto"/>
      </w:pPr>
      <w:r>
        <w:separator/>
      </w:r>
    </w:p>
  </w:endnote>
  <w:endnote w:type="continuationSeparator" w:id="0">
    <w:p w:rsidR="009D7242" w:rsidRDefault="009D7242" w:rsidP="000B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42" w:rsidRDefault="009D7242" w:rsidP="000B60C6">
      <w:pPr>
        <w:spacing w:after="0" w:line="240" w:lineRule="auto"/>
      </w:pPr>
      <w:r>
        <w:separator/>
      </w:r>
    </w:p>
  </w:footnote>
  <w:footnote w:type="continuationSeparator" w:id="0">
    <w:p w:rsidR="009D7242" w:rsidRDefault="009D7242" w:rsidP="000B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0C6" w:rsidRDefault="000B60C6">
    <w:pPr>
      <w:pStyle w:val="Header"/>
    </w:pPr>
    <w:r>
      <w:t xml:space="preserve">Level 4/5 Group 15: Q.A Test sheet.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635"/>
    <w:multiLevelType w:val="hybridMultilevel"/>
    <w:tmpl w:val="F25C5AE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B1"/>
    <w:rsid w:val="00024BF4"/>
    <w:rsid w:val="000B60C6"/>
    <w:rsid w:val="000E7822"/>
    <w:rsid w:val="001E4C46"/>
    <w:rsid w:val="00202EAD"/>
    <w:rsid w:val="00220C75"/>
    <w:rsid w:val="002770F7"/>
    <w:rsid w:val="003D4173"/>
    <w:rsid w:val="004227FF"/>
    <w:rsid w:val="00570AAA"/>
    <w:rsid w:val="006D718F"/>
    <w:rsid w:val="00722CD7"/>
    <w:rsid w:val="00740CDB"/>
    <w:rsid w:val="007439B1"/>
    <w:rsid w:val="007561DE"/>
    <w:rsid w:val="00904DFC"/>
    <w:rsid w:val="009D7242"/>
    <w:rsid w:val="00A346DE"/>
    <w:rsid w:val="00B00009"/>
    <w:rsid w:val="00E631F4"/>
    <w:rsid w:val="00F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CB5D"/>
  <w15:docId w15:val="{0F9C80C1-DFAB-47EC-8E1A-2C51EA2C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C6"/>
  </w:style>
  <w:style w:type="paragraph" w:styleId="Footer">
    <w:name w:val="footer"/>
    <w:basedOn w:val="Normal"/>
    <w:link w:val="Foot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C6"/>
  </w:style>
  <w:style w:type="paragraph" w:styleId="BalloonText">
    <w:name w:val="Balloon Text"/>
    <w:basedOn w:val="Normal"/>
    <w:link w:val="BalloonTextChar"/>
    <w:uiPriority w:val="99"/>
    <w:semiHidden/>
    <w:unhideWhenUsed/>
    <w:rsid w:val="000B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Group%2015\first-semester-l4-5-group-15\Research\Q.A.Testing\Q.A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Q.A Testing.dotx</Template>
  <TotalTime>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</cp:revision>
  <dcterms:created xsi:type="dcterms:W3CDTF">2016-12-05T10:56:00Z</dcterms:created>
  <dcterms:modified xsi:type="dcterms:W3CDTF">2016-12-05T11:05:00Z</dcterms:modified>
</cp:coreProperties>
</file>