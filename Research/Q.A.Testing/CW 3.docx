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0C6" w:rsidRPr="00202EAD" w:rsidRDefault="00E631F4" w:rsidP="00E631F4">
      <w:pPr>
        <w:jc w:val="center"/>
        <w:rPr>
          <w:b/>
          <w:u w:val="single"/>
        </w:rPr>
      </w:pPr>
      <w:r w:rsidRPr="00202EAD">
        <w:rPr>
          <w:b/>
          <w:u w:val="single"/>
        </w:rPr>
        <w:t xml:space="preserve">Q.A Playtesting </w:t>
      </w:r>
      <w:r w:rsidR="00202EAD" w:rsidRPr="00202EAD">
        <w:rPr>
          <w:b/>
          <w:u w:val="single"/>
        </w:rPr>
        <w:t>sheet.</w:t>
      </w:r>
    </w:p>
    <w:p w:rsidR="00E631F4" w:rsidRDefault="00E631F4"/>
    <w:p w:rsidR="00B00009" w:rsidRDefault="000B60C6">
      <w:r>
        <w:t>Name:</w:t>
      </w:r>
      <w:r w:rsidR="00C7641C">
        <w:t xml:space="preserve"> Daniel Jamieson</w:t>
      </w:r>
    </w:p>
    <w:p w:rsidR="000B60C6" w:rsidRDefault="000B60C6">
      <w:r>
        <w:t>Age:</w:t>
      </w:r>
      <w:r w:rsidR="00C7641C">
        <w:t>19</w:t>
      </w:r>
    </w:p>
    <w:p w:rsidR="000B60C6" w:rsidRDefault="000B60C6">
      <w:r>
        <w:t>Date:</w:t>
      </w:r>
      <w:r w:rsidR="00C7641C">
        <w:t>05/12/2016</w:t>
      </w:r>
    </w:p>
    <w:p w:rsidR="000B60C6" w:rsidRDefault="000B60C6"/>
    <w:p w:rsidR="001E4C46" w:rsidRDefault="00570AA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-643890</wp:posOffset>
                </wp:positionH>
                <wp:positionV relativeFrom="paragraph">
                  <wp:posOffset>4922520</wp:posOffset>
                </wp:positionV>
                <wp:extent cx="6896100" cy="1866900"/>
                <wp:effectExtent l="13335" t="12700" r="5715" b="6350"/>
                <wp:wrapNone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0" cy="186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4C46" w:rsidRDefault="00C7641C" w:rsidP="001E4C46">
                            <w:r>
                              <w:t>The mechanics are good, and easy to understand. I feel that there isn’t much to improve on the mechanics side of things.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50.7pt;margin-top:387.6pt;width:543pt;height:14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">
                <v:textbox>
                  <w:txbxContent>
                    <w:p w:rsidR="001E4C46" w:rsidRDefault="00C7641C" w:rsidP="001E4C46">
                      <w:r>
                        <w:t>The mechanics are good, and easy to understand. I feel that there isn’t much to improve on the mechanics side of things.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-685165</wp:posOffset>
                </wp:positionH>
                <wp:positionV relativeFrom="paragraph">
                  <wp:posOffset>3623310</wp:posOffset>
                </wp:positionV>
                <wp:extent cx="4754245" cy="1299210"/>
                <wp:effectExtent l="10160" t="8890" r="7620" b="6350"/>
                <wp:wrapNone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4245" cy="1299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70F7" w:rsidRDefault="002770F7" w:rsidP="002770F7">
                            <w:r>
                              <w:t xml:space="preserve">What were your thoughts about the mechanics? </w:t>
                            </w:r>
                          </w:p>
                          <w:p w:rsidR="002770F7" w:rsidRDefault="004227FF" w:rsidP="002770F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Were they easy </w:t>
                            </w:r>
                            <w:proofErr w:type="spellStart"/>
                            <w:r>
                              <w:t>t</w:t>
                            </w:r>
                            <w:r w:rsidR="00024BF4">
                              <w:t>o</w:t>
                            </w:r>
                            <w:r>
                              <w:t>o</w:t>
                            </w:r>
                            <w:proofErr w:type="spellEnd"/>
                            <w:r>
                              <w:t xml:space="preserve"> understand? </w:t>
                            </w:r>
                          </w:p>
                          <w:p w:rsidR="002770F7" w:rsidRDefault="004227FF" w:rsidP="002770F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Were they hard </w:t>
                            </w:r>
                            <w:proofErr w:type="spellStart"/>
                            <w:r>
                              <w:t>t</w:t>
                            </w:r>
                            <w:r w:rsidR="00024BF4">
                              <w:t>o</w:t>
                            </w:r>
                            <w:r>
                              <w:t>o</w:t>
                            </w:r>
                            <w:proofErr w:type="spellEnd"/>
                            <w:r>
                              <w:t xml:space="preserve"> understand</w:t>
                            </w:r>
                            <w:r w:rsidR="002770F7">
                              <w:t xml:space="preserve">? </w:t>
                            </w:r>
                          </w:p>
                          <w:p w:rsidR="002770F7" w:rsidRDefault="000E7822" w:rsidP="002770F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Were</w:t>
                            </w:r>
                            <w:r w:rsidR="004227FF">
                              <w:t xml:space="preserve"> the mechanics </w:t>
                            </w:r>
                            <w:r w:rsidR="002770F7">
                              <w:t>clear? Did y</w:t>
                            </w:r>
                            <w:r w:rsidR="004227FF">
                              <w:t xml:space="preserve">ou understand what was required </w:t>
                            </w:r>
                            <w:r w:rsidR="002770F7">
                              <w:t>?</w:t>
                            </w:r>
                          </w:p>
                          <w:p w:rsidR="002770F7" w:rsidRDefault="002770F7" w:rsidP="002770F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What coul</w:t>
                            </w:r>
                            <w:r w:rsidR="001E4C46">
                              <w:t>d be improved about the mechanics</w:t>
                            </w:r>
                            <w:r>
                              <w:t xml:space="preserve">? </w:t>
                            </w:r>
                          </w:p>
                          <w:p w:rsidR="002770F7" w:rsidRDefault="002770F7" w:rsidP="002770F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-53.95pt;margin-top:285.3pt;width:374.35pt;height:102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" strokecolor="white [3212]">
                <v:textbox>
                  <w:txbxContent>
                    <w:p w:rsidR="002770F7" w:rsidRDefault="002770F7" w:rsidP="002770F7">
                      <w:r>
                        <w:t xml:space="preserve">What were your thoughts about the mechanics? </w:t>
                      </w:r>
                    </w:p>
                    <w:p w:rsidR="002770F7" w:rsidRDefault="004227FF" w:rsidP="002770F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Were they easy </w:t>
                      </w:r>
                      <w:proofErr w:type="spellStart"/>
                      <w:r>
                        <w:t>t</w:t>
                      </w:r>
                      <w:r w:rsidR="00024BF4">
                        <w:t>o</w:t>
                      </w:r>
                      <w:r>
                        <w:t>o</w:t>
                      </w:r>
                      <w:proofErr w:type="spellEnd"/>
                      <w:r>
                        <w:t xml:space="preserve"> understand? </w:t>
                      </w:r>
                    </w:p>
                    <w:p w:rsidR="002770F7" w:rsidRDefault="004227FF" w:rsidP="002770F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Were they hard </w:t>
                      </w:r>
                      <w:proofErr w:type="spellStart"/>
                      <w:r>
                        <w:t>t</w:t>
                      </w:r>
                      <w:r w:rsidR="00024BF4">
                        <w:t>o</w:t>
                      </w:r>
                      <w:r>
                        <w:t>o</w:t>
                      </w:r>
                      <w:proofErr w:type="spellEnd"/>
                      <w:r>
                        <w:t xml:space="preserve"> understand</w:t>
                      </w:r>
                      <w:r w:rsidR="002770F7">
                        <w:t xml:space="preserve">? </w:t>
                      </w:r>
                    </w:p>
                    <w:p w:rsidR="002770F7" w:rsidRDefault="000E7822" w:rsidP="002770F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Were</w:t>
                      </w:r>
                      <w:r w:rsidR="004227FF">
                        <w:t xml:space="preserve"> the mechanics </w:t>
                      </w:r>
                      <w:r w:rsidR="002770F7">
                        <w:t>clear? Did y</w:t>
                      </w:r>
                      <w:r w:rsidR="004227FF">
                        <w:t xml:space="preserve">ou understand what was required </w:t>
                      </w:r>
                      <w:r w:rsidR="002770F7">
                        <w:t>?</w:t>
                      </w:r>
                    </w:p>
                    <w:p w:rsidR="002770F7" w:rsidRDefault="002770F7" w:rsidP="002770F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What coul</w:t>
                      </w:r>
                      <w:r w:rsidR="001E4C46">
                        <w:t>d be improved about the mechanics</w:t>
                      </w:r>
                      <w:r>
                        <w:t xml:space="preserve">? </w:t>
                      </w:r>
                    </w:p>
                    <w:p w:rsidR="002770F7" w:rsidRDefault="002770F7" w:rsidP="002770F7"/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-643890</wp:posOffset>
                </wp:positionH>
                <wp:positionV relativeFrom="paragraph">
                  <wp:posOffset>194310</wp:posOffset>
                </wp:positionV>
                <wp:extent cx="4754245" cy="1299210"/>
                <wp:effectExtent l="13335" t="8890" r="13970" b="635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4245" cy="1299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4173" w:rsidRDefault="00722CD7" w:rsidP="003D4173">
                            <w:r>
                              <w:t xml:space="preserve">What were your thoughts about the gameplay? </w:t>
                            </w:r>
                          </w:p>
                          <w:p w:rsidR="003D4173" w:rsidRDefault="003D4173" w:rsidP="003D417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Was the game to</w:t>
                            </w:r>
                            <w:r w:rsidR="00024BF4">
                              <w:t>o</w:t>
                            </w:r>
                            <w:r>
                              <w:t xml:space="preserve"> easy? </w:t>
                            </w:r>
                          </w:p>
                          <w:p w:rsidR="003D4173" w:rsidRDefault="003D4173" w:rsidP="00722C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Was the game to</w:t>
                            </w:r>
                            <w:r w:rsidR="00024BF4">
                              <w:t>o</w:t>
                            </w:r>
                            <w:r>
                              <w:t xml:space="preserve"> hard? </w:t>
                            </w:r>
                          </w:p>
                          <w:p w:rsidR="002770F7" w:rsidRDefault="002770F7" w:rsidP="00722C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Was the objective clear? Did you understand what you had to do?</w:t>
                            </w:r>
                          </w:p>
                          <w:p w:rsidR="002770F7" w:rsidRDefault="002770F7" w:rsidP="00722C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What could be improved about the gameplay? </w:t>
                            </w:r>
                          </w:p>
                          <w:p w:rsidR="00722CD7" w:rsidRDefault="00722CD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-50.7pt;margin-top:15.3pt;width:374.35pt;height:102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" strokecolor="white [3212]">
                <v:textbox>
                  <w:txbxContent>
                    <w:p w:rsidR="003D4173" w:rsidRDefault="00722CD7" w:rsidP="003D4173">
                      <w:r>
                        <w:t xml:space="preserve">What were your thoughts about the gameplay? </w:t>
                      </w:r>
                    </w:p>
                    <w:p w:rsidR="003D4173" w:rsidRDefault="003D4173" w:rsidP="003D417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Was the game to</w:t>
                      </w:r>
                      <w:r w:rsidR="00024BF4">
                        <w:t>o</w:t>
                      </w:r>
                      <w:r>
                        <w:t xml:space="preserve"> easy? </w:t>
                      </w:r>
                    </w:p>
                    <w:p w:rsidR="003D4173" w:rsidRDefault="003D4173" w:rsidP="00722CD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Was the game to</w:t>
                      </w:r>
                      <w:r w:rsidR="00024BF4">
                        <w:t>o</w:t>
                      </w:r>
                      <w:r>
                        <w:t xml:space="preserve"> hard? </w:t>
                      </w:r>
                    </w:p>
                    <w:p w:rsidR="002770F7" w:rsidRDefault="002770F7" w:rsidP="00722CD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Was the objective clear? Did you understand what you had to do?</w:t>
                      </w:r>
                    </w:p>
                    <w:p w:rsidR="002770F7" w:rsidRDefault="002770F7" w:rsidP="00722CD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What could be improved about the gameplay? </w:t>
                      </w:r>
                    </w:p>
                    <w:p w:rsidR="00722CD7" w:rsidRDefault="00722CD7"/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-685165</wp:posOffset>
                </wp:positionH>
                <wp:positionV relativeFrom="paragraph">
                  <wp:posOffset>1584960</wp:posOffset>
                </wp:positionV>
                <wp:extent cx="6896100" cy="1866900"/>
                <wp:effectExtent l="10160" t="8890" r="8890" b="1016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0" cy="186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60C6" w:rsidRPr="00C7641C" w:rsidRDefault="00C7641C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I felt the game elements were relatively easy. The emails were gone before I had a chance to read though them. I would recommend increasing the timer for another 3 seconds.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-53.95pt;margin-top:124.8pt;width:543pt;height:14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">
                <v:textbox>
                  <w:txbxContent>
                    <w:p w:rsidR="000B60C6" w:rsidRPr="00C7641C" w:rsidRDefault="00C7641C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I felt the game elements were relatively easy. The emails were gone before I had a chance to read though them. I would recommend increasing the timer for another 3 seconds. </w:t>
                      </w:r>
                    </w:p>
                  </w:txbxContent>
                </v:textbox>
              </v:shape>
            </w:pict>
          </mc:Fallback>
        </mc:AlternateContent>
      </w:r>
    </w:p>
    <w:p w:rsidR="001E4C46" w:rsidRPr="001E4C46" w:rsidRDefault="001E4C46" w:rsidP="001E4C46"/>
    <w:p w:rsidR="001E4C46" w:rsidRPr="001E4C46" w:rsidRDefault="001E4C46" w:rsidP="001E4C46"/>
    <w:p w:rsidR="001E4C46" w:rsidRPr="001E4C46" w:rsidRDefault="001E4C46" w:rsidP="001E4C46"/>
    <w:p w:rsidR="001E4C46" w:rsidRPr="001E4C46" w:rsidRDefault="001E4C46" w:rsidP="001E4C46"/>
    <w:p w:rsidR="001E4C46" w:rsidRPr="001E4C46" w:rsidRDefault="001E4C46" w:rsidP="001E4C46"/>
    <w:p w:rsidR="001E4C46" w:rsidRPr="001E4C46" w:rsidRDefault="001E4C46" w:rsidP="001E4C46"/>
    <w:p w:rsidR="001E4C46" w:rsidRPr="001E4C46" w:rsidRDefault="001E4C46" w:rsidP="001E4C46"/>
    <w:p w:rsidR="001E4C46" w:rsidRPr="001E4C46" w:rsidRDefault="001E4C46" w:rsidP="001E4C46"/>
    <w:p w:rsidR="001E4C46" w:rsidRPr="001E4C46" w:rsidRDefault="001E4C46" w:rsidP="001E4C46"/>
    <w:p w:rsidR="001E4C46" w:rsidRPr="001E4C46" w:rsidRDefault="001E4C46" w:rsidP="001E4C46"/>
    <w:p w:rsidR="001E4C46" w:rsidRPr="001E4C46" w:rsidRDefault="001E4C46" w:rsidP="001E4C46"/>
    <w:p w:rsidR="001E4C46" w:rsidRPr="001E4C46" w:rsidRDefault="001E4C46" w:rsidP="001E4C46"/>
    <w:p w:rsidR="001E4C46" w:rsidRPr="001E4C46" w:rsidRDefault="001E4C46" w:rsidP="001E4C46"/>
    <w:p w:rsidR="001E4C46" w:rsidRPr="001E4C46" w:rsidRDefault="001E4C46" w:rsidP="001E4C46"/>
    <w:p w:rsidR="001E4C46" w:rsidRPr="001E4C46" w:rsidRDefault="001E4C46" w:rsidP="001E4C46"/>
    <w:p w:rsidR="001E4C46" w:rsidRPr="001E4C46" w:rsidRDefault="001E4C46" w:rsidP="001E4C46"/>
    <w:p w:rsidR="001E4C46" w:rsidRPr="001E4C46" w:rsidRDefault="001E4C46" w:rsidP="001E4C46"/>
    <w:p w:rsidR="001E4C46" w:rsidRPr="001E4C46" w:rsidRDefault="001E4C46" w:rsidP="001E4C46"/>
    <w:p w:rsidR="001E4C46" w:rsidRPr="001E4C46" w:rsidRDefault="001E4C46" w:rsidP="001E4C46"/>
    <w:p w:rsidR="001E4C46" w:rsidRDefault="001E4C46" w:rsidP="001E4C46"/>
    <w:p w:rsidR="001E4C46" w:rsidRDefault="00570AAA" w:rsidP="001E4C46">
      <w:pPr>
        <w:jc w:val="center"/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-589280</wp:posOffset>
                </wp:positionH>
                <wp:positionV relativeFrom="paragraph">
                  <wp:posOffset>255270</wp:posOffset>
                </wp:positionV>
                <wp:extent cx="6896100" cy="1866900"/>
                <wp:effectExtent l="10795" t="7620" r="8255" b="11430"/>
                <wp:wrapNone/>
                <wp:docPr id="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0" cy="186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1F4" w:rsidRDefault="00C7641C" w:rsidP="00E631F4">
                            <w:r>
                              <w:t xml:space="preserve">I feel that the gameplay was a little tedious towards the end as the emails were going past, and I was dragging files into </w:t>
                            </w:r>
                            <w:r>
                              <w:t>folders.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left:0;text-align:left;margin-left:-46.4pt;margin-top:20.1pt;width:543pt;height:14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">
                <v:textbox>
                  <w:txbxContent>
                    <w:p w:rsidR="00E631F4" w:rsidRDefault="00C7641C" w:rsidP="00E631F4">
                      <w:r>
                        <w:t xml:space="preserve">I feel that the gameplay was a little tedious towards the end as the emails were going past, and I was dragging files into </w:t>
                      </w:r>
                      <w:r>
                        <w:t>folders.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-589280</wp:posOffset>
                </wp:positionH>
                <wp:positionV relativeFrom="paragraph">
                  <wp:posOffset>-19050</wp:posOffset>
                </wp:positionV>
                <wp:extent cx="4754245" cy="327660"/>
                <wp:effectExtent l="10795" t="9525" r="6985" b="5715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4245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4C46" w:rsidRDefault="00F00918" w:rsidP="001E4C46">
                            <w:r>
                              <w:t>How do you feel when playing the game</w:t>
                            </w:r>
                            <w:r w:rsidR="001E4C46">
                              <w:t xml:space="preserve">? </w:t>
                            </w:r>
                          </w:p>
                          <w:p w:rsidR="001E4C46" w:rsidRDefault="001E4C46" w:rsidP="001E4C4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left:0;text-align:left;margin-left:-46.4pt;margin-top:-1.5pt;width:374.35pt;height:25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" strokecolor="white [3212]">
                <v:textbox>
                  <w:txbxContent>
                    <w:p w:rsidR="001E4C46" w:rsidRDefault="00F00918" w:rsidP="001E4C46">
                      <w:r>
                        <w:t>How do you feel when playing the game</w:t>
                      </w:r>
                      <w:r w:rsidR="001E4C46">
                        <w:t xml:space="preserve">? </w:t>
                      </w:r>
                    </w:p>
                    <w:p w:rsidR="001E4C46" w:rsidRDefault="001E4C46" w:rsidP="001E4C46"/>
                  </w:txbxContent>
                </v:textbox>
              </v:shape>
            </w:pict>
          </mc:Fallback>
        </mc:AlternateContent>
      </w:r>
    </w:p>
    <w:p w:rsidR="00E631F4" w:rsidRPr="00E631F4" w:rsidRDefault="00E631F4" w:rsidP="00E631F4"/>
    <w:p w:rsidR="00E631F4" w:rsidRPr="00E631F4" w:rsidRDefault="00E631F4" w:rsidP="00E631F4"/>
    <w:p w:rsidR="00E631F4" w:rsidRDefault="00E631F4" w:rsidP="00E631F4"/>
    <w:p w:rsidR="000B60C6" w:rsidRPr="00E631F4" w:rsidRDefault="000B60C6" w:rsidP="00E631F4">
      <w:pPr>
        <w:jc w:val="center"/>
      </w:pPr>
    </w:p>
    <w:sectPr w:rsidR="000B60C6" w:rsidRPr="00E631F4" w:rsidSect="00B0000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422D" w:rsidRDefault="00CC422D" w:rsidP="000B60C6">
      <w:pPr>
        <w:spacing w:after="0" w:line="240" w:lineRule="auto"/>
      </w:pPr>
      <w:r>
        <w:separator/>
      </w:r>
    </w:p>
  </w:endnote>
  <w:endnote w:type="continuationSeparator" w:id="0">
    <w:p w:rsidR="00CC422D" w:rsidRDefault="00CC422D" w:rsidP="000B6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422D" w:rsidRDefault="00CC422D" w:rsidP="000B60C6">
      <w:pPr>
        <w:spacing w:after="0" w:line="240" w:lineRule="auto"/>
      </w:pPr>
      <w:r>
        <w:separator/>
      </w:r>
    </w:p>
  </w:footnote>
  <w:footnote w:type="continuationSeparator" w:id="0">
    <w:p w:rsidR="00CC422D" w:rsidRDefault="00CC422D" w:rsidP="000B60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60C6" w:rsidRDefault="000B60C6">
    <w:pPr>
      <w:pStyle w:val="Header"/>
    </w:pPr>
    <w:r>
      <w:t xml:space="preserve">Level 4/5 Group 15: Q.A Test sheet.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C6635"/>
    <w:multiLevelType w:val="hybridMultilevel"/>
    <w:tmpl w:val="F25C5AEC"/>
    <w:lvl w:ilvl="0" w:tplc="08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41C"/>
    <w:rsid w:val="00024BF4"/>
    <w:rsid w:val="000B60C6"/>
    <w:rsid w:val="000E7822"/>
    <w:rsid w:val="001E4C46"/>
    <w:rsid w:val="00202EAD"/>
    <w:rsid w:val="00220C75"/>
    <w:rsid w:val="002770F7"/>
    <w:rsid w:val="003D4173"/>
    <w:rsid w:val="004227FF"/>
    <w:rsid w:val="00570AAA"/>
    <w:rsid w:val="006D718F"/>
    <w:rsid w:val="00722CD7"/>
    <w:rsid w:val="00740CDB"/>
    <w:rsid w:val="007561DE"/>
    <w:rsid w:val="00904DFC"/>
    <w:rsid w:val="00A346DE"/>
    <w:rsid w:val="00B00009"/>
    <w:rsid w:val="00C7641C"/>
    <w:rsid w:val="00CC422D"/>
    <w:rsid w:val="00E631F4"/>
    <w:rsid w:val="00F0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6B8D3"/>
  <w15:docId w15:val="{F341421D-7A32-438F-92D7-6DDD3B98E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000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B60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60C6"/>
  </w:style>
  <w:style w:type="paragraph" w:styleId="Footer">
    <w:name w:val="footer"/>
    <w:basedOn w:val="Normal"/>
    <w:link w:val="FooterChar"/>
    <w:uiPriority w:val="99"/>
    <w:semiHidden/>
    <w:unhideWhenUsed/>
    <w:rsid w:val="000B60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60C6"/>
  </w:style>
  <w:style w:type="paragraph" w:styleId="BalloonText">
    <w:name w:val="Balloon Text"/>
    <w:basedOn w:val="Normal"/>
    <w:link w:val="BalloonTextChar"/>
    <w:uiPriority w:val="99"/>
    <w:semiHidden/>
    <w:unhideWhenUsed/>
    <w:rsid w:val="000B60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0C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2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Group%2015\first-semester-l4-5-group-15\Research\Q.A.Testing\Q.A%20Test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Q.A Testing.dotx</Template>
  <TotalTime>9</TotalTime>
  <Pages>2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Administrator</cp:lastModifiedBy>
  <cp:revision>1</cp:revision>
  <dcterms:created xsi:type="dcterms:W3CDTF">2016-12-05T10:47:00Z</dcterms:created>
  <dcterms:modified xsi:type="dcterms:W3CDTF">2016-12-05T10:56:00Z</dcterms:modified>
</cp:coreProperties>
</file>