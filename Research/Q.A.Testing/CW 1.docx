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0C6" w:rsidRPr="00202EAD" w:rsidRDefault="00E631F4" w:rsidP="00E631F4">
      <w:pPr>
        <w:jc w:val="center"/>
        <w:rPr>
          <w:b/>
          <w:u w:val="single"/>
        </w:rPr>
      </w:pPr>
      <w:r w:rsidRPr="00202EAD">
        <w:rPr>
          <w:b/>
          <w:u w:val="single"/>
        </w:rPr>
        <w:t xml:space="preserve">Q.A Playtesting </w:t>
      </w:r>
      <w:r w:rsidR="00202EAD" w:rsidRPr="00202EAD">
        <w:rPr>
          <w:b/>
          <w:u w:val="single"/>
        </w:rPr>
        <w:t>sheet.</w:t>
      </w:r>
    </w:p>
    <w:p w:rsidR="00E631F4" w:rsidRDefault="00E631F4"/>
    <w:p w:rsidR="00B00009" w:rsidRDefault="000B60C6">
      <w:r>
        <w:t>Name:</w:t>
      </w:r>
      <w:r w:rsidR="008D4437">
        <w:t xml:space="preserve"> Joe</w:t>
      </w:r>
    </w:p>
    <w:p w:rsidR="000B60C6" w:rsidRDefault="000B60C6">
      <w:r>
        <w:t>Age:</w:t>
      </w:r>
      <w:r w:rsidR="008D4437">
        <w:t xml:space="preserve"> 19</w:t>
      </w:r>
    </w:p>
    <w:p w:rsidR="000B60C6" w:rsidRDefault="000B60C6">
      <w:r>
        <w:t>Date:</w:t>
      </w:r>
      <w:r w:rsidR="008D4437">
        <w:t>5/12/2016</w:t>
      </w:r>
    </w:p>
    <w:p w:rsidR="000B60C6" w:rsidRDefault="000B60C6">
      <w:bookmarkStart w:id="0" w:name="_GoBack"/>
      <w:bookmarkEnd w:id="0"/>
    </w:p>
    <w:p w:rsidR="001E4C46" w:rsidRDefault="00570AA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-643890</wp:posOffset>
                </wp:positionH>
                <wp:positionV relativeFrom="paragraph">
                  <wp:posOffset>4922520</wp:posOffset>
                </wp:positionV>
                <wp:extent cx="6896100" cy="1866900"/>
                <wp:effectExtent l="13335" t="12700" r="5715" b="635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4C46" w:rsidRDefault="008D4437" w:rsidP="001E4C46">
                            <w:r>
                              <w:t>Another Mechanic?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50.7pt;margin-top:387.6pt;width:543pt;height:14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">
                <v:textbox>
                  <w:txbxContent>
                    <w:p w:rsidR="001E4C46" w:rsidRDefault="008D4437" w:rsidP="001E4C46">
                      <w:r>
                        <w:t>Another Mechanic?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-643890</wp:posOffset>
                </wp:positionH>
                <wp:positionV relativeFrom="paragraph">
                  <wp:posOffset>194310</wp:posOffset>
                </wp:positionV>
                <wp:extent cx="4754245" cy="1299210"/>
                <wp:effectExtent l="13335" t="8890" r="13970" b="635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4245" cy="1299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4173" w:rsidRDefault="00722CD7" w:rsidP="003D4173">
                            <w:r>
                              <w:t xml:space="preserve">What were your thoughts about the gameplay? </w:t>
                            </w:r>
                          </w:p>
                          <w:p w:rsidR="003D4173" w:rsidRDefault="003D4173" w:rsidP="003D417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Was the game to</w:t>
                            </w:r>
                            <w:r w:rsidR="00024BF4">
                              <w:t>o</w:t>
                            </w:r>
                            <w:r>
                              <w:t xml:space="preserve"> easy? </w:t>
                            </w:r>
                            <w:r w:rsidR="008D4437">
                              <w:t>Yeah</w:t>
                            </w:r>
                          </w:p>
                          <w:p w:rsidR="003D4173" w:rsidRDefault="003D4173" w:rsidP="0072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Was the game to</w:t>
                            </w:r>
                            <w:r w:rsidR="00024BF4">
                              <w:t>o</w:t>
                            </w:r>
                            <w:r>
                              <w:t xml:space="preserve"> hard? </w:t>
                            </w:r>
                            <w:r w:rsidR="008D4437">
                              <w:t>Nah</w:t>
                            </w:r>
                          </w:p>
                          <w:p w:rsidR="002770F7" w:rsidRDefault="002770F7" w:rsidP="0072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Was the objective clear? Did you understand what you had to do?</w:t>
                            </w:r>
                            <w:r w:rsidR="008D4437">
                              <w:t xml:space="preserve"> Yep</w:t>
                            </w:r>
                          </w:p>
                          <w:p w:rsidR="002770F7" w:rsidRDefault="002770F7" w:rsidP="0072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What could be improved about the gameplay? </w:t>
                            </w:r>
                          </w:p>
                          <w:p w:rsidR="00722CD7" w:rsidRDefault="00722C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50.7pt;margin-top:15.3pt;width:374.35pt;height:10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" strokecolor="white [3212]">
                <v:textbox>
                  <w:txbxContent>
                    <w:p w:rsidR="003D4173" w:rsidRDefault="00722CD7" w:rsidP="003D4173">
                      <w:r>
                        <w:t xml:space="preserve">What were your thoughts about the gameplay? </w:t>
                      </w:r>
                    </w:p>
                    <w:p w:rsidR="003D4173" w:rsidRDefault="003D4173" w:rsidP="003D417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Was the game to</w:t>
                      </w:r>
                      <w:r w:rsidR="00024BF4">
                        <w:t>o</w:t>
                      </w:r>
                      <w:r>
                        <w:t xml:space="preserve"> easy? </w:t>
                      </w:r>
                      <w:r w:rsidR="008D4437">
                        <w:t>Yeah</w:t>
                      </w:r>
                    </w:p>
                    <w:p w:rsidR="003D4173" w:rsidRDefault="003D4173" w:rsidP="00722CD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Was the game to</w:t>
                      </w:r>
                      <w:r w:rsidR="00024BF4">
                        <w:t>o</w:t>
                      </w:r>
                      <w:r>
                        <w:t xml:space="preserve"> hard? </w:t>
                      </w:r>
                      <w:r w:rsidR="008D4437">
                        <w:t>Nah</w:t>
                      </w:r>
                    </w:p>
                    <w:p w:rsidR="002770F7" w:rsidRDefault="002770F7" w:rsidP="00722CD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Was the objective clear? Did you understand what you had to do?</w:t>
                      </w:r>
                      <w:r w:rsidR="008D4437">
                        <w:t xml:space="preserve"> Yep</w:t>
                      </w:r>
                    </w:p>
                    <w:p w:rsidR="002770F7" w:rsidRDefault="002770F7" w:rsidP="00722CD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What could be improved about the gameplay? </w:t>
                      </w:r>
                    </w:p>
                    <w:p w:rsidR="00722CD7" w:rsidRDefault="00722CD7"/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-685165</wp:posOffset>
                </wp:positionH>
                <wp:positionV relativeFrom="paragraph">
                  <wp:posOffset>1584960</wp:posOffset>
                </wp:positionV>
                <wp:extent cx="6896100" cy="1866900"/>
                <wp:effectExtent l="10160" t="8890" r="8890" b="1016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60C6" w:rsidRDefault="008D4437">
                            <w:r>
                              <w:t>Increase difficulty by skill rather than by number of things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53.95pt;margin-top:124.8pt;width:543pt;height:14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">
                <v:textbox>
                  <w:txbxContent>
                    <w:p w:rsidR="000B60C6" w:rsidRDefault="008D4437">
                      <w:r>
                        <w:t>Increase difficulty by skill rather than by number of things</w:t>
                      </w:r>
                    </w:p>
                  </w:txbxContent>
                </v:textbox>
              </v:shape>
            </w:pict>
          </mc:Fallback>
        </mc:AlternateContent>
      </w:r>
    </w:p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8D4437" w:rsidP="001E4C4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-685801</wp:posOffset>
                </wp:positionH>
                <wp:positionV relativeFrom="paragraph">
                  <wp:posOffset>393065</wp:posOffset>
                </wp:positionV>
                <wp:extent cx="5305425" cy="1299210"/>
                <wp:effectExtent l="0" t="0" r="28575" b="1524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1299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0F7" w:rsidRDefault="002770F7" w:rsidP="002770F7">
                            <w:r>
                              <w:t xml:space="preserve">What were your thoughts about the mechanics? </w:t>
                            </w:r>
                          </w:p>
                          <w:p w:rsidR="002770F7" w:rsidRDefault="004227FF" w:rsidP="002770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Were they easy </w:t>
                            </w:r>
                            <w:proofErr w:type="spellStart"/>
                            <w:r>
                              <w:t>t</w:t>
                            </w:r>
                            <w:r w:rsidR="00024BF4">
                              <w:t>o</w:t>
                            </w:r>
                            <w:r>
                              <w:t>o</w:t>
                            </w:r>
                            <w:proofErr w:type="spellEnd"/>
                            <w:r>
                              <w:t xml:space="preserve"> understand? </w:t>
                            </w:r>
                            <w:r w:rsidR="008D4437">
                              <w:t>Affirmative</w:t>
                            </w:r>
                          </w:p>
                          <w:p w:rsidR="002770F7" w:rsidRDefault="004227FF" w:rsidP="002770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Were they hard </w:t>
                            </w:r>
                            <w:proofErr w:type="spellStart"/>
                            <w:r>
                              <w:t>t</w:t>
                            </w:r>
                            <w:r w:rsidR="00024BF4">
                              <w:t>o</w:t>
                            </w:r>
                            <w:r>
                              <w:t>o</w:t>
                            </w:r>
                            <w:proofErr w:type="spellEnd"/>
                            <w:r>
                              <w:t xml:space="preserve"> understand</w:t>
                            </w:r>
                            <w:r w:rsidR="002770F7">
                              <w:t xml:space="preserve">? </w:t>
                            </w:r>
                            <w:r w:rsidR="008D4437">
                              <w:t>Nope</w:t>
                            </w:r>
                          </w:p>
                          <w:p w:rsidR="002770F7" w:rsidRDefault="000E7822" w:rsidP="002770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Were</w:t>
                            </w:r>
                            <w:r w:rsidR="004227FF">
                              <w:t xml:space="preserve"> the mechanics </w:t>
                            </w:r>
                            <w:r w:rsidR="002770F7">
                              <w:t>clear? Did y</w:t>
                            </w:r>
                            <w:r w:rsidR="004227FF">
                              <w:t xml:space="preserve">ou understand what was required </w:t>
                            </w:r>
                            <w:r w:rsidR="002770F7">
                              <w:t>?</w:t>
                            </w:r>
                            <w:r w:rsidR="008D4437">
                              <w:t xml:space="preserve"> Certainly</w:t>
                            </w:r>
                          </w:p>
                          <w:p w:rsidR="002770F7" w:rsidRDefault="002770F7" w:rsidP="002770F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coul</w:t>
                            </w:r>
                            <w:r w:rsidR="001E4C46">
                              <w:t>d be improved about the mechanics</w:t>
                            </w:r>
                            <w:r>
                              <w:t xml:space="preserve">? </w:t>
                            </w:r>
                          </w:p>
                          <w:p w:rsidR="002770F7" w:rsidRDefault="002770F7" w:rsidP="002770F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-54pt;margin-top:30.95pt;width:417.75pt;height:10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" strokecolor="white [3212]">
                <v:textbox>
                  <w:txbxContent>
                    <w:p w:rsidR="002770F7" w:rsidRDefault="002770F7" w:rsidP="002770F7">
                      <w:r>
                        <w:t xml:space="preserve">What were your thoughts about the mechanics? </w:t>
                      </w:r>
                    </w:p>
                    <w:p w:rsidR="002770F7" w:rsidRDefault="004227FF" w:rsidP="002770F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Were they easy </w:t>
                      </w:r>
                      <w:proofErr w:type="spellStart"/>
                      <w:r>
                        <w:t>t</w:t>
                      </w:r>
                      <w:r w:rsidR="00024BF4">
                        <w:t>o</w:t>
                      </w:r>
                      <w:r>
                        <w:t>o</w:t>
                      </w:r>
                      <w:proofErr w:type="spellEnd"/>
                      <w:r>
                        <w:t xml:space="preserve"> understand? </w:t>
                      </w:r>
                      <w:r w:rsidR="008D4437">
                        <w:t>Affirmative</w:t>
                      </w:r>
                    </w:p>
                    <w:p w:rsidR="002770F7" w:rsidRDefault="004227FF" w:rsidP="002770F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Were they hard </w:t>
                      </w:r>
                      <w:proofErr w:type="spellStart"/>
                      <w:r>
                        <w:t>t</w:t>
                      </w:r>
                      <w:r w:rsidR="00024BF4">
                        <w:t>o</w:t>
                      </w:r>
                      <w:r>
                        <w:t>o</w:t>
                      </w:r>
                      <w:proofErr w:type="spellEnd"/>
                      <w:r>
                        <w:t xml:space="preserve"> understand</w:t>
                      </w:r>
                      <w:r w:rsidR="002770F7">
                        <w:t xml:space="preserve">? </w:t>
                      </w:r>
                      <w:r w:rsidR="008D4437">
                        <w:t>Nope</w:t>
                      </w:r>
                    </w:p>
                    <w:p w:rsidR="002770F7" w:rsidRDefault="000E7822" w:rsidP="002770F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Were</w:t>
                      </w:r>
                      <w:r w:rsidR="004227FF">
                        <w:t xml:space="preserve"> the mechanics </w:t>
                      </w:r>
                      <w:r w:rsidR="002770F7">
                        <w:t>clear? Did y</w:t>
                      </w:r>
                      <w:r w:rsidR="004227FF">
                        <w:t xml:space="preserve">ou understand what was required </w:t>
                      </w:r>
                      <w:r w:rsidR="002770F7">
                        <w:t>?</w:t>
                      </w:r>
                      <w:r w:rsidR="008D4437">
                        <w:t xml:space="preserve"> Certainly</w:t>
                      </w:r>
                    </w:p>
                    <w:p w:rsidR="002770F7" w:rsidRDefault="002770F7" w:rsidP="002770F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coul</w:t>
                      </w:r>
                      <w:r w:rsidR="001E4C46">
                        <w:t>d be improved about the mechanics</w:t>
                      </w:r>
                      <w:r>
                        <w:t xml:space="preserve">? </w:t>
                      </w:r>
                    </w:p>
                    <w:p w:rsidR="002770F7" w:rsidRDefault="002770F7" w:rsidP="002770F7"/>
                  </w:txbxContent>
                </v:textbox>
              </v:shape>
            </w:pict>
          </mc:Fallback>
        </mc:AlternateContent>
      </w:r>
    </w:p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Pr="001E4C46" w:rsidRDefault="001E4C46" w:rsidP="001E4C46"/>
    <w:p w:rsidR="001E4C46" w:rsidRDefault="001E4C46" w:rsidP="001E4C46"/>
    <w:p w:rsidR="001E4C46" w:rsidRDefault="00570AAA" w:rsidP="001E4C46">
      <w:pPr>
        <w:jc w:val="center"/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-589280</wp:posOffset>
                </wp:positionH>
                <wp:positionV relativeFrom="paragraph">
                  <wp:posOffset>255270</wp:posOffset>
                </wp:positionV>
                <wp:extent cx="6896100" cy="1866900"/>
                <wp:effectExtent l="10795" t="7620" r="8255" b="1143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1F4" w:rsidRDefault="008D4437" w:rsidP="00E631F4">
                            <w:r>
                              <w:t>Like an office worker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-46.4pt;margin-top:20.1pt;width:543pt;height:14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">
                <v:textbox>
                  <w:txbxContent>
                    <w:p w:rsidR="00E631F4" w:rsidRDefault="008D4437" w:rsidP="00E631F4">
                      <w:r>
                        <w:t>Like an office worker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-589280</wp:posOffset>
                </wp:positionH>
                <wp:positionV relativeFrom="paragraph">
                  <wp:posOffset>-19050</wp:posOffset>
                </wp:positionV>
                <wp:extent cx="4754245" cy="327660"/>
                <wp:effectExtent l="10795" t="9525" r="6985" b="5715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4245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4C46" w:rsidRDefault="00F00918" w:rsidP="001E4C46">
                            <w:r>
                              <w:t>How do you feel when playing the game</w:t>
                            </w:r>
                            <w:r w:rsidR="001E4C46">
                              <w:t xml:space="preserve">? </w:t>
                            </w:r>
                          </w:p>
                          <w:p w:rsidR="001E4C46" w:rsidRDefault="001E4C46" w:rsidP="001E4C4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left:0;text-align:left;margin-left:-46.4pt;margin-top:-1.5pt;width:374.35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" strokecolor="white [3212]">
                <v:textbox>
                  <w:txbxContent>
                    <w:p w:rsidR="001E4C46" w:rsidRDefault="00F00918" w:rsidP="001E4C46">
                      <w:r>
                        <w:t>How do you feel when playing the game</w:t>
                      </w:r>
                      <w:r w:rsidR="001E4C46">
                        <w:t xml:space="preserve">? </w:t>
                      </w:r>
                    </w:p>
                    <w:p w:rsidR="001E4C46" w:rsidRDefault="001E4C46" w:rsidP="001E4C46"/>
                  </w:txbxContent>
                </v:textbox>
              </v:shape>
            </w:pict>
          </mc:Fallback>
        </mc:AlternateContent>
      </w:r>
    </w:p>
    <w:p w:rsidR="00E631F4" w:rsidRPr="00E631F4" w:rsidRDefault="00E631F4" w:rsidP="00E631F4"/>
    <w:p w:rsidR="00E631F4" w:rsidRPr="00E631F4" w:rsidRDefault="00E631F4" w:rsidP="00E631F4"/>
    <w:p w:rsidR="00E631F4" w:rsidRDefault="00E631F4" w:rsidP="00E631F4"/>
    <w:p w:rsidR="000B60C6" w:rsidRPr="00E631F4" w:rsidRDefault="000B60C6" w:rsidP="00E631F4">
      <w:pPr>
        <w:jc w:val="center"/>
      </w:pPr>
    </w:p>
    <w:sectPr w:rsidR="000B60C6" w:rsidRPr="00E631F4" w:rsidSect="00B0000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C25" w:rsidRDefault="00832C25" w:rsidP="000B60C6">
      <w:pPr>
        <w:spacing w:after="0" w:line="240" w:lineRule="auto"/>
      </w:pPr>
      <w:r>
        <w:separator/>
      </w:r>
    </w:p>
  </w:endnote>
  <w:endnote w:type="continuationSeparator" w:id="0">
    <w:p w:rsidR="00832C25" w:rsidRDefault="00832C25" w:rsidP="000B6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C25" w:rsidRDefault="00832C25" w:rsidP="000B60C6">
      <w:pPr>
        <w:spacing w:after="0" w:line="240" w:lineRule="auto"/>
      </w:pPr>
      <w:r>
        <w:separator/>
      </w:r>
    </w:p>
  </w:footnote>
  <w:footnote w:type="continuationSeparator" w:id="0">
    <w:p w:rsidR="00832C25" w:rsidRDefault="00832C25" w:rsidP="000B60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60C6" w:rsidRDefault="000B60C6">
    <w:pPr>
      <w:pStyle w:val="Header"/>
    </w:pPr>
    <w:r>
      <w:t xml:space="preserve">Level 4/5 Group 15: Q.A Test sheet.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C6635"/>
    <w:multiLevelType w:val="hybridMultilevel"/>
    <w:tmpl w:val="F25C5AEC"/>
    <w:lvl w:ilvl="0" w:tplc="08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37"/>
    <w:rsid w:val="00024BF4"/>
    <w:rsid w:val="000B60C6"/>
    <w:rsid w:val="000E7822"/>
    <w:rsid w:val="001A600E"/>
    <w:rsid w:val="001E4C46"/>
    <w:rsid w:val="00202EAD"/>
    <w:rsid w:val="00220C75"/>
    <w:rsid w:val="002770F7"/>
    <w:rsid w:val="003D4173"/>
    <w:rsid w:val="004227FF"/>
    <w:rsid w:val="00570AAA"/>
    <w:rsid w:val="006D718F"/>
    <w:rsid w:val="00722CD7"/>
    <w:rsid w:val="00740CDB"/>
    <w:rsid w:val="007561DE"/>
    <w:rsid w:val="00832C25"/>
    <w:rsid w:val="008D4437"/>
    <w:rsid w:val="00904DFC"/>
    <w:rsid w:val="00A346DE"/>
    <w:rsid w:val="00B00009"/>
    <w:rsid w:val="00E631F4"/>
    <w:rsid w:val="00F0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99617"/>
  <w15:docId w15:val="{2001D472-FDC3-46CB-A452-BA966D03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00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6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0C6"/>
  </w:style>
  <w:style w:type="paragraph" w:styleId="Footer">
    <w:name w:val="footer"/>
    <w:basedOn w:val="Normal"/>
    <w:link w:val="FooterChar"/>
    <w:uiPriority w:val="99"/>
    <w:semiHidden/>
    <w:unhideWhenUsed/>
    <w:rsid w:val="000B6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0C6"/>
  </w:style>
  <w:style w:type="paragraph" w:styleId="BalloonText">
    <w:name w:val="Balloon Text"/>
    <w:basedOn w:val="Normal"/>
    <w:link w:val="BalloonTextChar"/>
    <w:uiPriority w:val="99"/>
    <w:semiHidden/>
    <w:unhideWhenUsed/>
    <w:rsid w:val="000B6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0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Group%2015\first-semester-l4-5-group-15\Research\Q.A.Testing\Q.A%20Test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Q.A Testing.dotx</Template>
  <TotalTime>11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1</cp:revision>
  <dcterms:created xsi:type="dcterms:W3CDTF">2016-12-05T10:36:00Z</dcterms:created>
  <dcterms:modified xsi:type="dcterms:W3CDTF">2016-12-05T10:47:00Z</dcterms:modified>
</cp:coreProperties>
</file>